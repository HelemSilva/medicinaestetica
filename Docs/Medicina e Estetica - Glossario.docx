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1C7FE8" w:rsidRDefault="00685AA7">
      <w:pPr>
        <w:pStyle w:val="Ttulo"/>
        <w:rPr>
          <w:rFonts w:cs="Arial"/>
        </w:rPr>
      </w:pPr>
      <w:r w:rsidRPr="001C7FE8">
        <w:rPr>
          <w:rFonts w:cs="Arial"/>
        </w:rPr>
        <w:fldChar w:fldCharType="begin"/>
      </w:r>
      <w:r w:rsidRPr="001C7FE8">
        <w:rPr>
          <w:rFonts w:cs="Arial"/>
        </w:rPr>
        <w:instrText xml:space="preserve"> SUBJECT  \* MERGEFORMAT </w:instrText>
      </w:r>
      <w:r w:rsidRPr="001C7FE8">
        <w:rPr>
          <w:rFonts w:cs="Arial"/>
        </w:rPr>
        <w:fldChar w:fldCharType="separate"/>
      </w:r>
      <w:r w:rsidR="00302E03" w:rsidRPr="001C7FE8">
        <w:rPr>
          <w:rFonts w:cs="Arial"/>
        </w:rPr>
        <w:t>Medicina e Estética</w:t>
      </w:r>
      <w:r w:rsidRPr="001C7FE8">
        <w:rPr>
          <w:rFonts w:cs="Arial"/>
        </w:rPr>
        <w:fldChar w:fldCharType="end"/>
      </w:r>
    </w:p>
    <w:p w:rsidR="00685AA7" w:rsidRPr="001C7FE8" w:rsidRDefault="00CB49E5">
      <w:pPr>
        <w:pStyle w:val="Ttulo"/>
        <w:rPr>
          <w:rFonts w:cs="Arial"/>
        </w:rPr>
      </w:pPr>
      <w:r w:rsidRPr="001C7FE8">
        <w:rPr>
          <w:rFonts w:cs="Arial"/>
        </w:rPr>
        <w:t>Gloss</w:t>
      </w:r>
      <w:r w:rsidR="00122247" w:rsidRPr="001C7FE8">
        <w:rPr>
          <w:rFonts w:cs="Arial"/>
        </w:rPr>
        <w:t>á</w:t>
      </w:r>
      <w:r w:rsidRPr="001C7FE8">
        <w:rPr>
          <w:rFonts w:cs="Arial"/>
        </w:rPr>
        <w:t>r</w:t>
      </w:r>
      <w:r w:rsidR="00122247" w:rsidRPr="001C7FE8">
        <w:rPr>
          <w:rFonts w:cs="Arial"/>
        </w:rPr>
        <w:t>io</w:t>
      </w:r>
    </w:p>
    <w:p w:rsidR="00685AA7" w:rsidRPr="001C7FE8" w:rsidRDefault="00685AA7">
      <w:pPr>
        <w:rPr>
          <w:rFonts w:ascii="Arial" w:hAnsi="Arial" w:cs="Arial"/>
        </w:rPr>
      </w:pPr>
    </w:p>
    <w:p w:rsidR="00685AA7" w:rsidRPr="001C7FE8" w:rsidRDefault="00685AA7">
      <w:pPr>
        <w:pStyle w:val="Ttulo1"/>
        <w:rPr>
          <w:rFonts w:cs="Arial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1C7FE8">
        <w:rPr>
          <w:rFonts w:cs="Arial"/>
        </w:rPr>
        <w:t>Introdu</w:t>
      </w:r>
      <w:r w:rsidR="00122247" w:rsidRPr="001C7FE8">
        <w:rPr>
          <w:rFonts w:cs="Arial"/>
        </w:rPr>
        <w:t>ção</w:t>
      </w:r>
      <w:bookmarkEnd w:id="0"/>
      <w:bookmarkEnd w:id="1"/>
      <w:bookmarkEnd w:id="2"/>
      <w:bookmarkEnd w:id="3"/>
    </w:p>
    <w:p w:rsidR="00637612" w:rsidRPr="001C7FE8" w:rsidRDefault="00637612" w:rsidP="00637612">
      <w:pPr>
        <w:ind w:left="720"/>
        <w:rPr>
          <w:rFonts w:ascii="Arial" w:hAnsi="Arial" w:cs="Arial"/>
        </w:rPr>
      </w:pPr>
      <w:r w:rsidRPr="001C7FE8">
        <w:rPr>
          <w:rFonts w:ascii="Arial" w:hAnsi="Arial" w:cs="Arial"/>
        </w:rPr>
        <w:t xml:space="preserve">Neste Glossário </w:t>
      </w:r>
      <w:r w:rsidR="001C7FE8" w:rsidRPr="001C7FE8">
        <w:rPr>
          <w:rFonts w:ascii="Arial" w:hAnsi="Arial" w:cs="Arial"/>
        </w:rPr>
        <w:t>serão</w:t>
      </w:r>
      <w:r w:rsidRPr="001C7FE8">
        <w:rPr>
          <w:rFonts w:ascii="Arial" w:hAnsi="Arial" w:cs="Arial"/>
        </w:rPr>
        <w:t xml:space="preserve"> </w:t>
      </w:r>
      <w:r w:rsidR="00C90372" w:rsidRPr="001C7FE8">
        <w:rPr>
          <w:rFonts w:ascii="Arial" w:hAnsi="Arial" w:cs="Arial"/>
        </w:rPr>
        <w:t>apresentadas</w:t>
      </w:r>
      <w:r w:rsidRPr="001C7FE8">
        <w:rPr>
          <w:rFonts w:ascii="Arial" w:hAnsi="Arial" w:cs="Arial"/>
        </w:rPr>
        <w:t xml:space="preserve"> algumas das palavras utilizadas por uma estética.</w:t>
      </w:r>
    </w:p>
    <w:bookmarkEnd w:id="4"/>
    <w:bookmarkEnd w:id="5"/>
    <w:p w:rsidR="001C7FE8" w:rsidRPr="001C7FE8" w:rsidRDefault="001C7FE8" w:rsidP="001C7FE8">
      <w:pPr>
        <w:pStyle w:val="Ttulo1"/>
        <w:numPr>
          <w:ilvl w:val="0"/>
          <w:numId w:val="0"/>
        </w:numPr>
        <w:ind w:left="720"/>
        <w:rPr>
          <w:rFonts w:cs="Arial"/>
        </w:rPr>
      </w:pPr>
    </w:p>
    <w:p w:rsidR="001F5504" w:rsidRPr="001C7FE8" w:rsidRDefault="00CB49E5" w:rsidP="001F5504">
      <w:pPr>
        <w:pStyle w:val="Ttulo1"/>
        <w:rPr>
          <w:rFonts w:cs="Arial"/>
        </w:rPr>
      </w:pPr>
      <w:r w:rsidRPr="001C7FE8">
        <w:rPr>
          <w:rFonts w:cs="Arial"/>
        </w:rPr>
        <w:t>Term</w:t>
      </w:r>
      <w:r w:rsidR="00122247" w:rsidRPr="001C7FE8">
        <w:rPr>
          <w:rFonts w:cs="Arial"/>
        </w:rPr>
        <w:t>o</w:t>
      </w:r>
      <w:r w:rsidR="001C7FE8" w:rsidRPr="001C7FE8">
        <w:rPr>
          <w:rFonts w:cs="Arial"/>
        </w:rPr>
        <w:t>s</w:t>
      </w:r>
    </w:p>
    <w:p w:rsidR="001C7FE8" w:rsidRDefault="001C7FE8" w:rsidP="004C03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1C7FE8">
        <w:rPr>
          <w:rFonts w:ascii="Arial" w:hAnsi="Arial" w:cs="Arial"/>
          <w:b/>
          <w:bCs/>
          <w:color w:val="333333"/>
          <w:sz w:val="22"/>
          <w:szCs w:val="22"/>
          <w:u w:val="single"/>
        </w:rPr>
        <w:t>Abdominoplastia</w:t>
      </w:r>
      <w:r w:rsidRPr="001C7FE8">
        <w:rPr>
          <w:rFonts w:ascii="Arial" w:hAnsi="Arial" w:cs="Arial"/>
          <w:b/>
          <w:bCs/>
          <w:color w:val="333333"/>
          <w:sz w:val="22"/>
          <w:szCs w:val="22"/>
        </w:rPr>
        <w:t xml:space="preserve"> -</w:t>
      </w:r>
      <w:r w:rsidRPr="001C7FE8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1C7FE8">
        <w:rPr>
          <w:rFonts w:ascii="Arial" w:hAnsi="Arial" w:cs="Arial"/>
          <w:color w:val="333333"/>
          <w:sz w:val="22"/>
          <w:szCs w:val="22"/>
        </w:rPr>
        <w:t xml:space="preserve">Operação através da qual se retira o excesso de pele e de gordura da parte média e baixa do abdómen, </w:t>
      </w:r>
      <w:r w:rsidRPr="001C7FE8">
        <w:rPr>
          <w:rFonts w:ascii="Arial" w:hAnsi="Arial" w:cs="Arial"/>
          <w:color w:val="333333"/>
          <w:sz w:val="22"/>
          <w:szCs w:val="22"/>
        </w:rPr>
        <w:t>ao mesmo tempo em que</w:t>
      </w:r>
      <w:r w:rsidRPr="001C7FE8">
        <w:rPr>
          <w:rFonts w:ascii="Arial" w:hAnsi="Arial" w:cs="Arial"/>
          <w:color w:val="333333"/>
          <w:sz w:val="22"/>
          <w:szCs w:val="22"/>
        </w:rPr>
        <w:t xml:space="preserve"> se corrige a flacidez muscular.</w:t>
      </w:r>
    </w:p>
    <w:p w:rsidR="001C7FE8" w:rsidRPr="001C7FE8" w:rsidRDefault="001C7FE8" w:rsidP="004C03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1C7FE8">
        <w:rPr>
          <w:rFonts w:ascii="Arial" w:hAnsi="Arial" w:cs="Arial"/>
          <w:b/>
          <w:bCs/>
          <w:color w:val="333333"/>
          <w:sz w:val="22"/>
          <w:szCs w:val="22"/>
          <w:u w:val="single"/>
        </w:rPr>
        <w:t>Adipócitos</w:t>
      </w:r>
      <w:r w:rsidRPr="001C7FE8">
        <w:rPr>
          <w:rFonts w:ascii="Arial" w:hAnsi="Arial" w:cs="Arial"/>
          <w:b/>
          <w:bCs/>
          <w:color w:val="333333"/>
          <w:sz w:val="22"/>
          <w:szCs w:val="22"/>
        </w:rPr>
        <w:t xml:space="preserve"> -</w:t>
      </w:r>
      <w:r w:rsidRPr="001C7FE8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1C7FE8">
        <w:rPr>
          <w:rFonts w:ascii="Arial" w:hAnsi="Arial" w:cs="Arial"/>
          <w:color w:val="333333"/>
          <w:sz w:val="22"/>
          <w:szCs w:val="22"/>
        </w:rPr>
        <w:t>Células que formam o tecido adiposo e armazenam grandes quantidades de gordura.</w:t>
      </w:r>
    </w:p>
    <w:p w:rsidR="001C7FE8" w:rsidRPr="001C7FE8" w:rsidRDefault="001C7FE8" w:rsidP="004C03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C90372">
        <w:rPr>
          <w:rFonts w:ascii="Arial" w:hAnsi="Arial" w:cs="Arial"/>
          <w:b/>
          <w:bCs/>
          <w:color w:val="333333"/>
          <w:sz w:val="22"/>
          <w:szCs w:val="22"/>
          <w:u w:val="single"/>
        </w:rPr>
        <w:t>Alopecia</w:t>
      </w:r>
      <w:r w:rsidRPr="001C7FE8">
        <w:rPr>
          <w:rFonts w:ascii="Arial" w:hAnsi="Arial" w:cs="Arial"/>
          <w:b/>
          <w:bCs/>
          <w:color w:val="333333"/>
          <w:sz w:val="22"/>
          <w:szCs w:val="22"/>
        </w:rPr>
        <w:t xml:space="preserve"> -</w:t>
      </w:r>
      <w:r w:rsidRPr="001C7FE8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1C7FE8">
        <w:rPr>
          <w:rFonts w:ascii="Arial" w:hAnsi="Arial" w:cs="Arial"/>
          <w:color w:val="333333"/>
          <w:sz w:val="22"/>
          <w:szCs w:val="22"/>
        </w:rPr>
        <w:t>Deficiência natural ou anormal de cabelo. É considerada alopecia quando a perda de cabelo ultrapassa os 25%.</w:t>
      </w:r>
    </w:p>
    <w:p w:rsidR="001C7FE8" w:rsidRPr="001C7FE8" w:rsidRDefault="001C7FE8" w:rsidP="004C03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C90372">
        <w:rPr>
          <w:rFonts w:ascii="Arial" w:hAnsi="Arial" w:cs="Arial"/>
          <w:b/>
          <w:bCs/>
          <w:color w:val="333333"/>
          <w:sz w:val="22"/>
          <w:szCs w:val="22"/>
          <w:u w:val="single"/>
        </w:rPr>
        <w:t>Androgénios</w:t>
      </w:r>
      <w:r w:rsidRPr="001C7FE8">
        <w:rPr>
          <w:rFonts w:ascii="Arial" w:hAnsi="Arial" w:cs="Arial"/>
          <w:b/>
          <w:bCs/>
          <w:color w:val="333333"/>
          <w:sz w:val="22"/>
          <w:szCs w:val="22"/>
        </w:rPr>
        <w:t xml:space="preserve"> -</w:t>
      </w:r>
      <w:r w:rsidRPr="001C7FE8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1C7FE8">
        <w:rPr>
          <w:rFonts w:ascii="Arial" w:hAnsi="Arial" w:cs="Arial"/>
          <w:color w:val="333333"/>
          <w:sz w:val="22"/>
          <w:szCs w:val="22"/>
        </w:rPr>
        <w:t xml:space="preserve">Grupo de hormonas sexuais masculinas, como a testosterona, a androsterona e a </w:t>
      </w:r>
      <w:r w:rsidR="00C90372" w:rsidRPr="001C7FE8">
        <w:rPr>
          <w:rFonts w:ascii="Arial" w:hAnsi="Arial" w:cs="Arial"/>
          <w:color w:val="333333"/>
          <w:sz w:val="22"/>
          <w:szCs w:val="22"/>
        </w:rPr>
        <w:t>androstenediona</w:t>
      </w:r>
      <w:r w:rsidRPr="001C7FE8">
        <w:rPr>
          <w:rFonts w:ascii="Arial" w:hAnsi="Arial" w:cs="Arial"/>
          <w:color w:val="333333"/>
          <w:sz w:val="22"/>
          <w:szCs w:val="22"/>
        </w:rPr>
        <w:t xml:space="preserve">. Todas segregadas pelos testículos e, em menor proporção, pelas glândulas </w:t>
      </w:r>
      <w:r w:rsidR="00C90372" w:rsidRPr="001C7FE8">
        <w:rPr>
          <w:rFonts w:ascii="Arial" w:hAnsi="Arial" w:cs="Arial"/>
          <w:color w:val="333333"/>
          <w:sz w:val="22"/>
          <w:szCs w:val="22"/>
        </w:rPr>
        <w:t>suprarrenais</w:t>
      </w:r>
      <w:r w:rsidRPr="001C7FE8">
        <w:rPr>
          <w:rFonts w:ascii="Arial" w:hAnsi="Arial" w:cs="Arial"/>
          <w:color w:val="333333"/>
          <w:sz w:val="22"/>
          <w:szCs w:val="22"/>
        </w:rPr>
        <w:t>.</w:t>
      </w:r>
    </w:p>
    <w:p w:rsidR="001C7FE8" w:rsidRPr="001C7FE8" w:rsidRDefault="001C7FE8" w:rsidP="004C03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C90372">
        <w:rPr>
          <w:rFonts w:ascii="Arial" w:hAnsi="Arial" w:cs="Arial"/>
          <w:b/>
          <w:bCs/>
          <w:color w:val="333333"/>
          <w:sz w:val="22"/>
          <w:szCs w:val="22"/>
          <w:u w:val="single"/>
        </w:rPr>
        <w:t xml:space="preserve">Anestesia </w:t>
      </w:r>
      <w:r w:rsidRPr="001C7FE8">
        <w:rPr>
          <w:rFonts w:ascii="Arial" w:hAnsi="Arial" w:cs="Arial"/>
          <w:b/>
          <w:bCs/>
          <w:color w:val="333333"/>
          <w:sz w:val="22"/>
          <w:szCs w:val="22"/>
        </w:rPr>
        <w:t>-</w:t>
      </w:r>
      <w:r w:rsidRPr="001C7FE8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1C7FE8">
        <w:rPr>
          <w:rFonts w:ascii="Arial" w:hAnsi="Arial" w:cs="Arial"/>
          <w:color w:val="333333"/>
          <w:sz w:val="22"/>
          <w:szCs w:val="22"/>
        </w:rPr>
        <w:t xml:space="preserve">Fármaco que provoca a perda total ou parcial da sensibilidade em várias zonas do corpo. Pode ser local, </w:t>
      </w:r>
      <w:proofErr w:type="spellStart"/>
      <w:r w:rsidRPr="001C7FE8">
        <w:rPr>
          <w:rFonts w:ascii="Arial" w:hAnsi="Arial" w:cs="Arial"/>
          <w:color w:val="333333"/>
          <w:sz w:val="22"/>
          <w:szCs w:val="22"/>
        </w:rPr>
        <w:t>epidural</w:t>
      </w:r>
      <w:proofErr w:type="spellEnd"/>
      <w:r w:rsidRPr="001C7FE8">
        <w:rPr>
          <w:rFonts w:ascii="Arial" w:hAnsi="Arial" w:cs="Arial"/>
          <w:color w:val="333333"/>
          <w:sz w:val="22"/>
          <w:szCs w:val="22"/>
        </w:rPr>
        <w:t xml:space="preserve"> ou geral.</w:t>
      </w:r>
    </w:p>
    <w:p w:rsidR="001C7FE8" w:rsidRPr="001C7FE8" w:rsidRDefault="001C7FE8" w:rsidP="004C03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C90372">
        <w:rPr>
          <w:rFonts w:ascii="Arial" w:hAnsi="Arial" w:cs="Arial"/>
          <w:b/>
          <w:bCs/>
          <w:color w:val="333333"/>
          <w:sz w:val="22"/>
          <w:szCs w:val="22"/>
          <w:u w:val="single"/>
        </w:rPr>
        <w:t>Anticelulíticos</w:t>
      </w:r>
      <w:r w:rsidRPr="001C7FE8">
        <w:rPr>
          <w:rFonts w:ascii="Arial" w:hAnsi="Arial" w:cs="Arial"/>
          <w:b/>
          <w:bCs/>
          <w:color w:val="333333"/>
          <w:sz w:val="22"/>
          <w:szCs w:val="22"/>
        </w:rPr>
        <w:t xml:space="preserve"> -</w:t>
      </w:r>
      <w:r w:rsidRPr="001C7FE8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1C7FE8">
        <w:rPr>
          <w:rFonts w:ascii="Arial" w:hAnsi="Arial" w:cs="Arial"/>
          <w:color w:val="333333"/>
          <w:sz w:val="22"/>
          <w:szCs w:val="22"/>
        </w:rPr>
        <w:t>Produtos cosméticos que agem sobre as fibras de tecido conjuntivo, sobre a drenagem da derme e mobilizam gorduras.</w:t>
      </w:r>
    </w:p>
    <w:p w:rsidR="001C7FE8" w:rsidRPr="001C7FE8" w:rsidRDefault="001C7FE8" w:rsidP="004C03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C90372">
        <w:rPr>
          <w:rFonts w:ascii="Arial" w:hAnsi="Arial" w:cs="Arial"/>
          <w:b/>
          <w:bCs/>
          <w:color w:val="333333"/>
          <w:sz w:val="22"/>
          <w:szCs w:val="22"/>
          <w:u w:val="single"/>
        </w:rPr>
        <w:t>Anti-aging</w:t>
      </w:r>
      <w:r w:rsidRPr="001C7FE8">
        <w:rPr>
          <w:rFonts w:ascii="Arial" w:hAnsi="Arial" w:cs="Arial"/>
          <w:b/>
          <w:bCs/>
          <w:color w:val="333333"/>
          <w:sz w:val="22"/>
          <w:szCs w:val="22"/>
        </w:rPr>
        <w:t xml:space="preserve"> -</w:t>
      </w:r>
      <w:r w:rsidRPr="001C7FE8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1C7FE8">
        <w:rPr>
          <w:rFonts w:ascii="Arial" w:hAnsi="Arial" w:cs="Arial"/>
          <w:color w:val="333333"/>
          <w:sz w:val="22"/>
          <w:szCs w:val="22"/>
        </w:rPr>
        <w:t xml:space="preserve">Também conhecido por </w:t>
      </w:r>
      <w:r w:rsidR="00C90372" w:rsidRPr="001C7FE8">
        <w:rPr>
          <w:rFonts w:ascii="Arial" w:hAnsi="Arial" w:cs="Arial"/>
          <w:color w:val="333333"/>
          <w:sz w:val="22"/>
          <w:szCs w:val="22"/>
        </w:rPr>
        <w:t>antienvelhecimento</w:t>
      </w:r>
      <w:r w:rsidRPr="001C7FE8">
        <w:rPr>
          <w:rFonts w:ascii="Arial" w:hAnsi="Arial" w:cs="Arial"/>
          <w:color w:val="333333"/>
          <w:sz w:val="22"/>
          <w:szCs w:val="22"/>
        </w:rPr>
        <w:t xml:space="preserve">, é o processo que trava ou abranda a libertação de radicais livres, produzida por agentes ambientais agressivos, por uma alimentação incorreta, pelo </w:t>
      </w:r>
      <w:r w:rsidR="00C90372">
        <w:rPr>
          <w:rFonts w:ascii="Arial" w:hAnsi="Arial" w:cs="Arial"/>
          <w:color w:val="333333"/>
          <w:sz w:val="22"/>
          <w:szCs w:val="22"/>
        </w:rPr>
        <w:t>passar dos anos.</w:t>
      </w:r>
    </w:p>
    <w:p w:rsidR="001C7FE8" w:rsidRPr="001C7FE8" w:rsidRDefault="001C7FE8" w:rsidP="004C03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C90372">
        <w:rPr>
          <w:rFonts w:ascii="Arial" w:hAnsi="Arial" w:cs="Arial"/>
          <w:b/>
          <w:bCs/>
          <w:color w:val="333333"/>
          <w:sz w:val="22"/>
          <w:szCs w:val="22"/>
          <w:u w:val="single"/>
        </w:rPr>
        <w:t>Aranhas vasculares</w:t>
      </w:r>
      <w:r w:rsidRPr="001C7FE8">
        <w:rPr>
          <w:rFonts w:ascii="Arial" w:hAnsi="Arial" w:cs="Arial"/>
          <w:b/>
          <w:bCs/>
          <w:color w:val="333333"/>
          <w:sz w:val="22"/>
          <w:szCs w:val="22"/>
        </w:rPr>
        <w:t xml:space="preserve"> -</w:t>
      </w:r>
      <w:r w:rsidRPr="001C7FE8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1C7FE8">
        <w:rPr>
          <w:rFonts w:ascii="Arial" w:hAnsi="Arial" w:cs="Arial"/>
          <w:color w:val="333333"/>
          <w:sz w:val="22"/>
          <w:szCs w:val="22"/>
        </w:rPr>
        <w:t>Veias azuis, de tamanho pequeno e fluxo escasso, que</w:t>
      </w:r>
      <w:r w:rsidR="00C90372">
        <w:rPr>
          <w:rFonts w:ascii="Arial" w:hAnsi="Arial" w:cs="Arial"/>
          <w:color w:val="333333"/>
          <w:sz w:val="22"/>
          <w:szCs w:val="22"/>
        </w:rPr>
        <w:t xml:space="preserve"> afetam a circulação de retorno</w:t>
      </w:r>
      <w:r w:rsidR="001110B8">
        <w:rPr>
          <w:rFonts w:ascii="Arial" w:hAnsi="Arial" w:cs="Arial"/>
          <w:color w:val="333333"/>
          <w:sz w:val="22"/>
          <w:szCs w:val="22"/>
        </w:rPr>
        <w:t>.</w:t>
      </w:r>
    </w:p>
    <w:p w:rsidR="001C7FE8" w:rsidRPr="001C7FE8" w:rsidRDefault="001C7FE8" w:rsidP="004C03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1110B8">
        <w:rPr>
          <w:rFonts w:ascii="Arial" w:hAnsi="Arial" w:cs="Arial"/>
          <w:b/>
          <w:bCs/>
          <w:color w:val="333333"/>
          <w:sz w:val="22"/>
          <w:szCs w:val="22"/>
          <w:u w:val="single"/>
        </w:rPr>
        <w:t>Branqueamento dentário</w:t>
      </w:r>
      <w:r w:rsidRPr="001C7FE8">
        <w:rPr>
          <w:rFonts w:ascii="Arial" w:hAnsi="Arial" w:cs="Arial"/>
          <w:b/>
          <w:bCs/>
          <w:color w:val="333333"/>
          <w:sz w:val="22"/>
          <w:szCs w:val="22"/>
        </w:rPr>
        <w:t xml:space="preserve"> -</w:t>
      </w:r>
      <w:r w:rsidRPr="001C7FE8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1C7FE8">
        <w:rPr>
          <w:rFonts w:ascii="Arial" w:hAnsi="Arial" w:cs="Arial"/>
          <w:color w:val="333333"/>
          <w:sz w:val="22"/>
          <w:szCs w:val="22"/>
        </w:rPr>
        <w:t>Tratamento destinado a aclarar a cor dos dentes, eliminar manchas ou pigmentos.</w:t>
      </w:r>
    </w:p>
    <w:p w:rsidR="001C7FE8" w:rsidRPr="001C7FE8" w:rsidRDefault="001C7FE8" w:rsidP="004C03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1110B8">
        <w:rPr>
          <w:rFonts w:ascii="Arial" w:hAnsi="Arial" w:cs="Arial"/>
          <w:b/>
          <w:bCs/>
          <w:color w:val="333333"/>
          <w:sz w:val="22"/>
          <w:szCs w:val="22"/>
          <w:u w:val="single"/>
        </w:rPr>
        <w:t>Botox</w:t>
      </w:r>
      <w:r w:rsidRPr="001C7FE8">
        <w:rPr>
          <w:rFonts w:ascii="Arial" w:hAnsi="Arial" w:cs="Arial"/>
          <w:b/>
          <w:bCs/>
          <w:color w:val="333333"/>
          <w:sz w:val="22"/>
          <w:szCs w:val="22"/>
        </w:rPr>
        <w:t xml:space="preserve"> -</w:t>
      </w:r>
      <w:r w:rsidRPr="001C7FE8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1C7FE8">
        <w:rPr>
          <w:rFonts w:ascii="Arial" w:hAnsi="Arial" w:cs="Arial"/>
          <w:color w:val="333333"/>
          <w:sz w:val="22"/>
          <w:szCs w:val="22"/>
        </w:rPr>
        <w:t>Nome comercial de um produto farmacêutico derivado da toxina botulínica A, produzido pelo laboratório americano Allergan.</w:t>
      </w:r>
    </w:p>
    <w:p w:rsidR="001C7FE8" w:rsidRPr="001C7FE8" w:rsidRDefault="001C7FE8" w:rsidP="004C03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1110B8">
        <w:rPr>
          <w:rFonts w:ascii="Arial" w:hAnsi="Arial" w:cs="Arial"/>
          <w:b/>
          <w:bCs/>
          <w:color w:val="333333"/>
          <w:sz w:val="22"/>
          <w:szCs w:val="22"/>
          <w:u w:val="single"/>
        </w:rPr>
        <w:t>Celulite</w:t>
      </w:r>
      <w:r w:rsidRPr="001C7FE8">
        <w:rPr>
          <w:rFonts w:ascii="Arial" w:hAnsi="Arial" w:cs="Arial"/>
          <w:b/>
          <w:bCs/>
          <w:color w:val="333333"/>
          <w:sz w:val="22"/>
          <w:szCs w:val="22"/>
        </w:rPr>
        <w:t xml:space="preserve"> -</w:t>
      </w:r>
      <w:r w:rsidRPr="001C7FE8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1C7FE8">
        <w:rPr>
          <w:rFonts w:ascii="Arial" w:hAnsi="Arial" w:cs="Arial"/>
          <w:color w:val="333333"/>
          <w:sz w:val="22"/>
          <w:szCs w:val="22"/>
        </w:rPr>
        <w:t>Acumulação de líquido e tecido adiposo, de eliminação muito difícil, denominada pelos especialistas como lipodistrofia localizada.</w:t>
      </w:r>
    </w:p>
    <w:p w:rsidR="001C7FE8" w:rsidRPr="001C7FE8" w:rsidRDefault="001C7FE8" w:rsidP="004C03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1110B8">
        <w:rPr>
          <w:rFonts w:ascii="Arial" w:hAnsi="Arial" w:cs="Arial"/>
          <w:b/>
          <w:bCs/>
          <w:color w:val="333333"/>
          <w:sz w:val="22"/>
          <w:szCs w:val="22"/>
          <w:u w:val="single"/>
        </w:rPr>
        <w:t>Cirurgia plástica</w:t>
      </w:r>
      <w:r w:rsidRPr="001C7FE8">
        <w:rPr>
          <w:rFonts w:ascii="Arial" w:hAnsi="Arial" w:cs="Arial"/>
          <w:b/>
          <w:bCs/>
          <w:color w:val="333333"/>
          <w:sz w:val="22"/>
          <w:szCs w:val="22"/>
        </w:rPr>
        <w:t xml:space="preserve"> -</w:t>
      </w:r>
      <w:r w:rsidRPr="001C7FE8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1C7FE8">
        <w:rPr>
          <w:rFonts w:ascii="Arial" w:hAnsi="Arial" w:cs="Arial"/>
          <w:color w:val="333333"/>
          <w:sz w:val="22"/>
          <w:szCs w:val="22"/>
        </w:rPr>
        <w:t>Especialidade da medicina que se foca na reconstrução de tecidos corporais com vista à reparação da sua funcionalidade e/ou aparência.</w:t>
      </w:r>
    </w:p>
    <w:p w:rsidR="001C7FE8" w:rsidRPr="001C7FE8" w:rsidRDefault="001C7FE8" w:rsidP="004C03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1110B8">
        <w:rPr>
          <w:rFonts w:ascii="Arial" w:hAnsi="Arial" w:cs="Arial"/>
          <w:b/>
          <w:bCs/>
          <w:color w:val="333333"/>
          <w:sz w:val="22"/>
          <w:szCs w:val="22"/>
          <w:u w:val="single"/>
        </w:rPr>
        <w:t>Cirurgia plástica estética</w:t>
      </w:r>
      <w:r w:rsidRPr="001C7FE8">
        <w:rPr>
          <w:rFonts w:ascii="Arial" w:hAnsi="Arial" w:cs="Arial"/>
          <w:b/>
          <w:bCs/>
          <w:color w:val="333333"/>
          <w:sz w:val="22"/>
          <w:szCs w:val="22"/>
        </w:rPr>
        <w:t xml:space="preserve"> -</w:t>
      </w:r>
      <w:r w:rsidRPr="001C7FE8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1C7FE8">
        <w:rPr>
          <w:rFonts w:ascii="Arial" w:hAnsi="Arial" w:cs="Arial"/>
          <w:color w:val="333333"/>
          <w:sz w:val="22"/>
          <w:szCs w:val="22"/>
        </w:rPr>
        <w:t>Ramo da cirurgia plástica cujo objetivo é alterar o contorno e as dimensões corporais com fins unicamente estéticos, para melhorar a aparência e autoestima do paciente.</w:t>
      </w:r>
    </w:p>
    <w:p w:rsidR="008674DE" w:rsidRDefault="001C7FE8" w:rsidP="004C03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1110B8">
        <w:rPr>
          <w:rFonts w:ascii="Arial" w:hAnsi="Arial" w:cs="Arial"/>
          <w:b/>
          <w:bCs/>
          <w:color w:val="333333"/>
          <w:sz w:val="22"/>
          <w:szCs w:val="22"/>
          <w:u w:val="single"/>
        </w:rPr>
        <w:t>Colágeno</w:t>
      </w:r>
      <w:r w:rsidRPr="001C7FE8">
        <w:rPr>
          <w:rFonts w:ascii="Arial" w:hAnsi="Arial" w:cs="Arial"/>
          <w:b/>
          <w:bCs/>
          <w:color w:val="333333"/>
          <w:sz w:val="22"/>
          <w:szCs w:val="22"/>
        </w:rPr>
        <w:t xml:space="preserve"> -</w:t>
      </w:r>
      <w:r w:rsidRPr="001C7FE8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1C7FE8">
        <w:rPr>
          <w:rFonts w:ascii="Arial" w:hAnsi="Arial" w:cs="Arial"/>
          <w:color w:val="333333"/>
          <w:sz w:val="22"/>
          <w:szCs w:val="22"/>
        </w:rPr>
        <w:t>Proteína fibrosa, componente estrutural do tecido conjuntivo e que representa cerca de 70% do peso da derme e cerca de 25% das restantes proteínas dos mamíferos.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Dentina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Tecido duro, parecido com osso, que circunda a polpa do dente e lhe dá forma.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Dermoabrasão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Ação mecânica que destrói as camadas superficiais da pele, eliminando rugas finas e reduzindo cicatrizes e imperfeições.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DHT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Hormona masculina potente que se forma a partir da testosterona e que participa no funcionamento dos folículos pilosos.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Dismorfofobia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 xml:space="preserve">Perturbação da própria </w:t>
      </w:r>
      <w:r w:rsidRPr="001110B8">
        <w:rPr>
          <w:rFonts w:ascii="Arial" w:hAnsi="Arial" w:cs="Arial"/>
          <w:color w:val="333333"/>
          <w:sz w:val="22"/>
        </w:rPr>
        <w:t>percepção</w:t>
      </w:r>
      <w:r w:rsidRPr="001110B8">
        <w:rPr>
          <w:rFonts w:ascii="Arial" w:hAnsi="Arial" w:cs="Arial"/>
          <w:color w:val="333333"/>
          <w:sz w:val="22"/>
        </w:rPr>
        <w:t> corporal com uma valorização desproporcional e exagerada de possíveis anomalias físicas de um indivíduo normal.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Edema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Acumulação de líquido intercelular (que flui entre as células) e nas cavidades.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lastRenderedPageBreak/>
        <w:t xml:space="preserve">Endermologia </w:t>
      </w:r>
      <w:r w:rsidRPr="001110B8">
        <w:rPr>
          <w:rFonts w:ascii="Arial" w:hAnsi="Arial" w:cs="Arial"/>
          <w:b/>
          <w:bCs/>
          <w:color w:val="333333"/>
          <w:sz w:val="22"/>
        </w:rPr>
        <w:t>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Técnica de massagem profunda realizada por um aparelho de alta tecnologia com um sofisticado sistema de aspiração num dos rolos. Melhora o contorno corporal.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Endolaser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Técnica que consiste na introdução de um cateter na veia, com uma fibra óptica de laser finíssima. Serve essencialmente para tratar varizes.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Eritema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Lesão da pele caracterizada por vermelhidão congestiva da pele, causada por um aumento da circulação sanguínea.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Escleroterapia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Método que provoca a fibrose das varizes e as transforma numa cicatriz.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Esmalte dentário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Material rígido que cobre a coroa do dente.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Fáscia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Tecido muito grosso e transparente que cobre a superfície dos músculos e que os separa uns dos outros.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Fibrose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Procedimento através do qual a fibra de colagénio se torna rígida.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Flacidez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Alteração da elasticidade da pele e dos músculos, devido a transtornos nos fibroblastos, as células encarregues de fabricar colagénio e elastina.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Flebite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Inflamação da parede venosa.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Folículo piloso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Cavidade profunda da pele onde nascem os pelos.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Fotodepilação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 xml:space="preserve">Eliminação do </w:t>
      </w:r>
      <w:r>
        <w:rPr>
          <w:rFonts w:ascii="Arial" w:hAnsi="Arial" w:cs="Arial"/>
          <w:color w:val="333333"/>
          <w:sz w:val="22"/>
        </w:rPr>
        <w:t>pê</w:t>
      </w:r>
      <w:r w:rsidRPr="001110B8">
        <w:rPr>
          <w:rFonts w:ascii="Arial" w:hAnsi="Arial" w:cs="Arial"/>
          <w:color w:val="333333"/>
          <w:sz w:val="22"/>
        </w:rPr>
        <w:t>lo</w:t>
      </w:r>
      <w:r w:rsidRPr="001110B8">
        <w:rPr>
          <w:rFonts w:ascii="Arial" w:hAnsi="Arial" w:cs="Arial"/>
          <w:color w:val="333333"/>
          <w:sz w:val="22"/>
        </w:rPr>
        <w:t xml:space="preserve"> através de fontes de Luz Pulsada Intensa (IPL) ou laser.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Fotoescleroterapia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 xml:space="preserve">Tratamento para as varizes que consiste em </w:t>
      </w:r>
      <w:r w:rsidRPr="001110B8">
        <w:rPr>
          <w:rFonts w:ascii="Arial" w:hAnsi="Arial" w:cs="Arial"/>
          <w:color w:val="333333"/>
          <w:sz w:val="22"/>
        </w:rPr>
        <w:t>injetar</w:t>
      </w:r>
      <w:r w:rsidRPr="001110B8">
        <w:rPr>
          <w:rFonts w:ascii="Arial" w:hAnsi="Arial" w:cs="Arial"/>
          <w:color w:val="333333"/>
          <w:sz w:val="22"/>
        </w:rPr>
        <w:t xml:space="preserve"> espuma de polidocanol nas veias e, de seguida, aplicar laser para </w:t>
      </w:r>
      <w:r w:rsidRPr="001110B8">
        <w:rPr>
          <w:rFonts w:ascii="Arial" w:hAnsi="Arial" w:cs="Arial"/>
          <w:color w:val="333333"/>
          <w:sz w:val="22"/>
        </w:rPr>
        <w:t>eliminá-las</w:t>
      </w:r>
      <w:r w:rsidRPr="001110B8">
        <w:rPr>
          <w:rFonts w:ascii="Arial" w:hAnsi="Arial" w:cs="Arial"/>
          <w:color w:val="333333"/>
          <w:sz w:val="22"/>
        </w:rPr>
        <w:t>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 xml:space="preserve">Fotoestimulação </w:t>
      </w:r>
      <w:r w:rsidRPr="001110B8">
        <w:rPr>
          <w:rFonts w:ascii="Arial" w:hAnsi="Arial" w:cs="Arial"/>
          <w:b/>
          <w:bCs/>
          <w:color w:val="333333"/>
          <w:sz w:val="22"/>
        </w:rPr>
        <w:t>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Ativação das células através de ondas luminosas.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Ginecomastia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Formação de tecido mamário firme nos homens, produzida, habitualmente, nos períodos de maiores alterações hormonais, como sucede com a infância, a adolescência e a velhice.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Hematoma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Sangue acumulado debaixo da pele ou num órgão, normalmente, depois de sofrer uma pancada ou um impacto cirúrgico.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1110B8">
        <w:rPr>
          <w:rFonts w:ascii="Arial" w:hAnsi="Arial" w:cs="Arial"/>
          <w:b/>
          <w:bCs/>
          <w:color w:val="333333"/>
          <w:sz w:val="22"/>
          <w:u w:val="single"/>
        </w:rPr>
        <w:t>Hiperpigmentação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Excesso de pigmentação da pele que provoca manchas ou rubor.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Incisão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Abertura feita com um bisturi para chegar a uma determinada zona do corpo.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Lifting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 xml:space="preserve">Alongamento ou levantamento da pele, com o </w:t>
      </w:r>
      <w:r w:rsidR="004C0305" w:rsidRPr="001110B8">
        <w:rPr>
          <w:rFonts w:ascii="Arial" w:hAnsi="Arial" w:cs="Arial"/>
          <w:color w:val="333333"/>
          <w:sz w:val="22"/>
        </w:rPr>
        <w:t>objetivo</w:t>
      </w:r>
      <w:r w:rsidRPr="001110B8">
        <w:rPr>
          <w:rFonts w:ascii="Arial" w:hAnsi="Arial" w:cs="Arial"/>
          <w:color w:val="333333"/>
          <w:sz w:val="22"/>
        </w:rPr>
        <w:t xml:space="preserve"> de remediar a flacidez e o descaimento de zonas mais propensas.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Lipoaspiração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Procedimento cirúrgico que elimina o excesso de gordura através de um mecanismo de aspiração.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Microcirculação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Fluxo sanguíneo que flui pelos vasos sanguíneos, normalmente superficiais, de pequeníssimo diâmetro.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Mesoterapia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 xml:space="preserve">Tratamento através do qual se introduzem no corpo substâncias </w:t>
      </w:r>
      <w:r w:rsidR="004C0305">
        <w:rPr>
          <w:rFonts w:ascii="Arial" w:hAnsi="Arial" w:cs="Arial"/>
          <w:color w:val="333333"/>
          <w:sz w:val="22"/>
        </w:rPr>
        <w:t>liporedutoras mediante injeções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Ozonoterapia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Técnica que utiliza ozono, um gás que deriva do oxigénio, para estimular a microcirculação</w:t>
      </w:r>
      <w:r w:rsidRPr="001110B8">
        <w:rPr>
          <w:rFonts w:ascii="Arial" w:hAnsi="Arial" w:cs="Arial"/>
          <w:color w:val="333333"/>
          <w:sz w:val="22"/>
        </w:rPr>
        <w:br/>
        <w:t>e a oxigenação das células.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 xml:space="preserve">Percutâneo </w:t>
      </w:r>
      <w:r w:rsidRPr="001110B8">
        <w:rPr>
          <w:rFonts w:ascii="Arial" w:hAnsi="Arial" w:cs="Arial"/>
          <w:b/>
          <w:bCs/>
          <w:color w:val="333333"/>
          <w:sz w:val="22"/>
        </w:rPr>
        <w:t>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Terapia que se aplica na pele ou através dela.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PHPH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Sigla de Potencial de hidrogénio, que indica a acidez ou basicidade das soluções aquosas.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Prótese mamária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Cápsulas cheias com diferentes substâncias que imitam a forma e textura de uma mama natural.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Ptose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Queda de tecido conjuntivo e muscular, frequente, por exemplo, nas mamas e nas pálpebras.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Resurfacing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 </w:t>
      </w:r>
      <w:r w:rsidRPr="001110B8">
        <w:rPr>
          <w:rFonts w:ascii="Arial" w:hAnsi="Arial" w:cs="Arial"/>
          <w:color w:val="333333"/>
          <w:sz w:val="22"/>
        </w:rPr>
        <w:t>Destruição controlada das camadas superficiais da pele do rosto, com vista à sua regeneração.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Rinoescultura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 </w:t>
      </w:r>
      <w:r w:rsidRPr="001110B8">
        <w:rPr>
          <w:rFonts w:ascii="Arial" w:hAnsi="Arial" w:cs="Arial"/>
          <w:color w:val="333333"/>
          <w:sz w:val="22"/>
        </w:rPr>
        <w:t>Tratamento através do qual se corrigem defeitos do nariz mediante infiltrações de material sintético derivado do plástico.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Rinoplastia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Intervenção cirúrgica ao nariz com fins estéticos ou funcionais.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lastRenderedPageBreak/>
        <w:t>Sérum (ou soro)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Cosmético de base aquosa com uma maior concentração em substâncias ativas e, por conseguinte, maior poder de penetração.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Sulco mamário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Depressão situada na parte inferior da mama.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Toxina botulínica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Produto químico natural proveniente de uma bactéria purificada (Clostridium botulinum) que se injeta na pele para relaxar os músculos que marcam as rugas de expressão e, assim, apagar as rugas.</w:t>
      </w:r>
    </w:p>
    <w:p w:rsidR="001110B8" w:rsidRPr="004C0305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Trombo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>Coágulo sanguíneo que se forma num vaso e que aí permanece.</w:t>
      </w:r>
      <w:bookmarkStart w:id="6" w:name="_GoBack"/>
      <w:bookmarkEnd w:id="6"/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</w:rPr>
      </w:pPr>
      <w:r w:rsidRPr="004C0305">
        <w:rPr>
          <w:rFonts w:ascii="Arial" w:hAnsi="Arial" w:cs="Arial"/>
          <w:b/>
          <w:bCs/>
          <w:color w:val="333333"/>
          <w:sz w:val="22"/>
          <w:u w:val="single"/>
        </w:rPr>
        <w:t>Tromboflebite</w:t>
      </w:r>
      <w:r w:rsidRPr="001110B8">
        <w:rPr>
          <w:rFonts w:ascii="Arial" w:hAnsi="Arial" w:cs="Arial"/>
          <w:b/>
          <w:bCs/>
          <w:color w:val="333333"/>
          <w:sz w:val="22"/>
        </w:rPr>
        <w:t xml:space="preserve"> -</w:t>
      </w:r>
      <w:r w:rsidRPr="001110B8">
        <w:rPr>
          <w:rStyle w:val="apple-converted-space"/>
          <w:rFonts w:ascii="Arial" w:hAnsi="Arial" w:cs="Arial"/>
          <w:color w:val="333333"/>
          <w:sz w:val="22"/>
        </w:rPr>
        <w:t> </w:t>
      </w:r>
      <w:r w:rsidRPr="001110B8">
        <w:rPr>
          <w:rFonts w:ascii="Arial" w:hAnsi="Arial" w:cs="Arial"/>
          <w:color w:val="333333"/>
          <w:sz w:val="22"/>
        </w:rPr>
        <w:t xml:space="preserve">Inflamação da parede venosa, com coágulos que </w:t>
      </w:r>
      <w:r w:rsidR="004C0305" w:rsidRPr="001110B8">
        <w:rPr>
          <w:rFonts w:ascii="Arial" w:hAnsi="Arial" w:cs="Arial"/>
          <w:color w:val="333333"/>
          <w:sz w:val="22"/>
        </w:rPr>
        <w:t>abstroem</w:t>
      </w:r>
      <w:r w:rsidRPr="001110B8">
        <w:rPr>
          <w:rFonts w:ascii="Arial" w:hAnsi="Arial" w:cs="Arial"/>
          <w:color w:val="333333"/>
          <w:sz w:val="22"/>
        </w:rPr>
        <w:t xml:space="preserve"> o fluxo sanguíneo.</w:t>
      </w:r>
    </w:p>
    <w:p w:rsidR="001110B8" w:rsidRPr="001110B8" w:rsidRDefault="001110B8" w:rsidP="001110B8">
      <w:pPr>
        <w:pStyle w:val="NormalWeb"/>
        <w:shd w:val="clear" w:color="auto" w:fill="FFFFFF"/>
        <w:spacing w:before="0" w:beforeAutospacing="0" w:after="313" w:afterAutospacing="0"/>
        <w:jc w:val="both"/>
        <w:rPr>
          <w:rFonts w:ascii="Arial" w:hAnsi="Arial" w:cs="Arial"/>
          <w:color w:val="333333"/>
          <w:sz w:val="22"/>
          <w:szCs w:val="22"/>
        </w:rPr>
      </w:pPr>
    </w:p>
    <w:p w:rsidR="00E560F9" w:rsidRPr="001C7FE8" w:rsidRDefault="00E560F9" w:rsidP="00E560F9">
      <w:pPr>
        <w:rPr>
          <w:rFonts w:ascii="Arial" w:hAnsi="Arial" w:cs="Arial"/>
        </w:rPr>
      </w:pPr>
    </w:p>
    <w:sectPr w:rsidR="00E560F9" w:rsidRPr="001C7FE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DFF" w:rsidRDefault="00E82DFF">
      <w:pPr>
        <w:spacing w:line="240" w:lineRule="auto"/>
      </w:pPr>
      <w:r>
        <w:separator/>
      </w:r>
    </w:p>
  </w:endnote>
  <w:endnote w:type="continuationSeparator" w:id="0">
    <w:p w:rsidR="00E82DFF" w:rsidRDefault="00E82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:rsidRPr="0055578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555781" w:rsidRDefault="00685AA7" w:rsidP="00122247">
          <w:pPr>
            <w:ind w:right="360"/>
          </w:pPr>
          <w:r w:rsidRPr="00555781">
            <w:t>Confiden</w:t>
          </w:r>
          <w:r w:rsidR="00122247" w:rsidRPr="00555781">
            <w:t>c</w:t>
          </w:r>
          <w:r w:rsidRPr="00555781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555781" w:rsidRDefault="00685AA7" w:rsidP="00122247">
          <w:pPr>
            <w:jc w:val="center"/>
          </w:pPr>
          <w:r w:rsidRPr="00555781">
            <w:sym w:font="Symbol" w:char="F0D3"/>
          </w:r>
          <w:r w:rsidR="00E82DFF">
            <w:fldChar w:fldCharType="begin"/>
          </w:r>
          <w:r w:rsidR="00E82DFF">
            <w:instrText xml:space="preserve"> DOCPROPERTY "Company"  \* MERGEFORMAT </w:instrText>
          </w:r>
          <w:r w:rsidR="00E82DFF">
            <w:fldChar w:fldCharType="separate"/>
          </w:r>
          <w:r w:rsidR="00122247" w:rsidRPr="00555781">
            <w:t>Engenharia de Software II</w:t>
          </w:r>
          <w:r w:rsidR="00E82DFF">
            <w:fldChar w:fldCharType="end"/>
          </w:r>
          <w:r w:rsidRPr="00555781">
            <w:t xml:space="preserve">, </w:t>
          </w:r>
          <w:r w:rsidRPr="00555781">
            <w:fldChar w:fldCharType="begin"/>
          </w:r>
          <w:r w:rsidRPr="00555781">
            <w:instrText xml:space="preserve"> DATE \@ "yyyy" </w:instrText>
          </w:r>
          <w:r w:rsidRPr="00555781">
            <w:fldChar w:fldCharType="separate"/>
          </w:r>
          <w:r w:rsidR="00302E03">
            <w:rPr>
              <w:noProof/>
            </w:rPr>
            <w:t>2016</w:t>
          </w:r>
          <w:r w:rsidRPr="0055578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555781" w:rsidRDefault="00685AA7" w:rsidP="00122247">
          <w:pPr>
            <w:jc w:val="right"/>
          </w:pPr>
          <w:r w:rsidRPr="00555781">
            <w:t>P</w:t>
          </w:r>
          <w:r w:rsidR="00122247" w:rsidRPr="00555781">
            <w:t>ágina</w:t>
          </w:r>
          <w:r w:rsidRPr="00555781">
            <w:t xml:space="preserve"> </w:t>
          </w:r>
          <w:r w:rsidRPr="00555781">
            <w:rPr>
              <w:rStyle w:val="Nmerodepgina"/>
            </w:rPr>
            <w:fldChar w:fldCharType="begin"/>
          </w:r>
          <w:r w:rsidRPr="00555781">
            <w:rPr>
              <w:rStyle w:val="Nmerodepgina"/>
            </w:rPr>
            <w:instrText xml:space="preserve"> PAGE </w:instrText>
          </w:r>
          <w:r w:rsidRPr="00555781">
            <w:rPr>
              <w:rStyle w:val="Nmerodepgina"/>
            </w:rPr>
            <w:fldChar w:fldCharType="separate"/>
          </w:r>
          <w:r w:rsidR="004C0305">
            <w:rPr>
              <w:rStyle w:val="Nmerodepgina"/>
              <w:noProof/>
            </w:rPr>
            <w:t>3</w:t>
          </w:r>
          <w:r w:rsidRPr="00555781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DFF" w:rsidRDefault="00E82DFF">
      <w:pPr>
        <w:spacing w:line="240" w:lineRule="auto"/>
      </w:pPr>
      <w:r>
        <w:separator/>
      </w:r>
    </w:p>
  </w:footnote>
  <w:footnote w:type="continuationSeparator" w:id="0">
    <w:p w:rsidR="00E82DFF" w:rsidRDefault="00E82D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555781">
      <w:tc>
        <w:tcPr>
          <w:tcW w:w="6379" w:type="dxa"/>
        </w:tcPr>
        <w:p w:rsidR="00685AA7" w:rsidRPr="00555781" w:rsidRDefault="00302E03" w:rsidP="00371A17">
          <w:r>
            <w:rPr>
              <w:b/>
            </w:rPr>
            <w:t>Medicina e Estética</w:t>
          </w:r>
        </w:p>
      </w:tc>
      <w:tc>
        <w:tcPr>
          <w:tcW w:w="3179" w:type="dxa"/>
        </w:tcPr>
        <w:p w:rsidR="00685AA7" w:rsidRPr="00555781" w:rsidRDefault="00685AA7">
          <w:pPr>
            <w:tabs>
              <w:tab w:val="left" w:pos="1135"/>
            </w:tabs>
            <w:spacing w:before="40"/>
            <w:ind w:right="68"/>
          </w:pPr>
          <w:r w:rsidRPr="00555781">
            <w:t xml:space="preserve"> </w:t>
          </w:r>
        </w:p>
      </w:tc>
    </w:tr>
    <w:tr w:rsidR="00685AA7" w:rsidRPr="00555781">
      <w:tc>
        <w:tcPr>
          <w:tcW w:w="6379" w:type="dxa"/>
        </w:tcPr>
        <w:p w:rsidR="00685AA7" w:rsidRPr="00555781" w:rsidRDefault="00CB49E5" w:rsidP="00122247">
          <w:r w:rsidRPr="00555781">
            <w:t>Gloss</w:t>
          </w:r>
          <w:r w:rsidR="00122247" w:rsidRPr="00555781">
            <w:t>á</w:t>
          </w:r>
          <w:r w:rsidRPr="00555781">
            <w:t>r</w:t>
          </w:r>
          <w:r w:rsidR="00122247" w:rsidRPr="00555781">
            <w:t>io</w:t>
          </w:r>
        </w:p>
      </w:tc>
      <w:tc>
        <w:tcPr>
          <w:tcW w:w="3179" w:type="dxa"/>
        </w:tcPr>
        <w:p w:rsidR="00685AA7" w:rsidRPr="00555781" w:rsidRDefault="00685AA7" w:rsidP="00122247">
          <w:r w:rsidRPr="00555781">
            <w:t xml:space="preserve">  Dat</w:t>
          </w:r>
          <w:r w:rsidR="00122247" w:rsidRPr="00555781">
            <w:t>a</w:t>
          </w:r>
          <w:r w:rsidRPr="00555781">
            <w:t>:</w:t>
          </w:r>
          <w:proofErr w:type="gramStart"/>
          <w:r w:rsidRPr="00555781">
            <w:t xml:space="preserve">  </w:t>
          </w:r>
          <w:proofErr w:type="gramEnd"/>
          <w:r w:rsidR="00302E03">
            <w:t>07/</w:t>
          </w:r>
          <w:proofErr w:type="spellStart"/>
          <w:r w:rsidR="00302E03">
            <w:t>Jul</w:t>
          </w:r>
          <w:proofErr w:type="spellEnd"/>
          <w:r w:rsidR="00302E03">
            <w:t>/2016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01"/>
    <w:rsid w:val="00016AF0"/>
    <w:rsid w:val="001110B8"/>
    <w:rsid w:val="00122247"/>
    <w:rsid w:val="001708EE"/>
    <w:rsid w:val="0019590E"/>
    <w:rsid w:val="001C7FE8"/>
    <w:rsid w:val="001F5504"/>
    <w:rsid w:val="00277320"/>
    <w:rsid w:val="002B4085"/>
    <w:rsid w:val="00302E03"/>
    <w:rsid w:val="00371A17"/>
    <w:rsid w:val="00375A4A"/>
    <w:rsid w:val="004C0305"/>
    <w:rsid w:val="0052614A"/>
    <w:rsid w:val="00555781"/>
    <w:rsid w:val="00637612"/>
    <w:rsid w:val="00685AA7"/>
    <w:rsid w:val="00816C1B"/>
    <w:rsid w:val="008674DE"/>
    <w:rsid w:val="00916C01"/>
    <w:rsid w:val="00AE4979"/>
    <w:rsid w:val="00B453DF"/>
    <w:rsid w:val="00BF5DC2"/>
    <w:rsid w:val="00C90372"/>
    <w:rsid w:val="00CB49E5"/>
    <w:rsid w:val="00DA7127"/>
    <w:rsid w:val="00E560F9"/>
    <w:rsid w:val="00E8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781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1C7FE8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7FE8"/>
    <w:rPr>
      <w:b/>
      <w:bCs/>
    </w:rPr>
  </w:style>
  <w:style w:type="character" w:customStyle="1" w:styleId="apple-converted-space">
    <w:name w:val="apple-converted-space"/>
    <w:basedOn w:val="Fontepargpadro"/>
    <w:rsid w:val="001C7F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781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1C7FE8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7FE8"/>
    <w:rPr>
      <w:b/>
      <w:bCs/>
    </w:rPr>
  </w:style>
  <w:style w:type="character" w:customStyle="1" w:styleId="apple-converted-space">
    <w:name w:val="apple-converted-space"/>
    <w:basedOn w:val="Fontepargpadro"/>
    <w:rsid w:val="001C7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59482D5-E0EE-49A4-886B-1D415D1BF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26</TotalTime>
  <Pages>3</Pages>
  <Words>1022</Words>
  <Characters>5521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Helem</cp:lastModifiedBy>
  <cp:revision>5</cp:revision>
  <cp:lastPrinted>2001-03-15T17:26:00Z</cp:lastPrinted>
  <dcterms:created xsi:type="dcterms:W3CDTF">2016-07-07T21:05:00Z</dcterms:created>
  <dcterms:modified xsi:type="dcterms:W3CDTF">2016-07-07T21:31:00Z</dcterms:modified>
</cp:coreProperties>
</file>