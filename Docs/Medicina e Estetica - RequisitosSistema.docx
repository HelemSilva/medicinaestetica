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Default="00884800">
      <w:pPr>
        <w:pStyle w:val="Ttulo"/>
      </w:pPr>
      <w:r>
        <w:t>Medicina e Estética</w:t>
      </w:r>
    </w:p>
    <w:p w:rsidR="007307E8" w:rsidRDefault="001E4072">
      <w:pPr>
        <w:pStyle w:val="Ttulo"/>
      </w:pPr>
      <w:r>
        <w:t>Requisitos de Sistema</w:t>
      </w:r>
    </w:p>
    <w:p w:rsidR="004B611C" w:rsidRPr="004B611C" w:rsidRDefault="004B611C" w:rsidP="004B611C"/>
    <w:p w:rsidR="007307E8" w:rsidRDefault="007A0714">
      <w:pPr>
        <w:pStyle w:val="Ttulo1"/>
      </w:pPr>
      <w:bookmarkStart w:id="0" w:name="_Toc436203377"/>
      <w:bookmarkStart w:id="1" w:name="_Toc452813577"/>
      <w:r>
        <w:t>Introdu</w:t>
      </w:r>
      <w:r w:rsidR="001E4072">
        <w:t>ção</w:t>
      </w:r>
    </w:p>
    <w:p w:rsidR="004B611C" w:rsidRPr="004B611C" w:rsidRDefault="004B611C" w:rsidP="004B611C"/>
    <w:bookmarkEnd w:id="0"/>
    <w:bookmarkEnd w:id="1"/>
    <w:p w:rsidR="004B611C" w:rsidRDefault="004B611C" w:rsidP="004B611C">
      <w:pPr>
        <w:ind w:left="720"/>
        <w:jc w:val="both"/>
      </w:pPr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primeiro semestre de 2016. O sistema e a alguns envolvidos são fictícios e correspondem ao </w:t>
      </w:r>
      <w:r w:rsidR="00884800">
        <w:t>sistema proposto para avaliação.</w:t>
      </w:r>
    </w:p>
    <w:p w:rsidR="006058A0" w:rsidRDefault="001E4072" w:rsidP="006058A0">
      <w:pPr>
        <w:pStyle w:val="Ttulo1"/>
      </w:pPr>
      <w:r>
        <w:t>Requisitos Funcionais do Sistema</w:t>
      </w:r>
    </w:p>
    <w:p w:rsidR="004B611C" w:rsidRPr="004B611C" w:rsidRDefault="004B611C" w:rsidP="004B611C"/>
    <w:p w:rsidR="008C2B65" w:rsidRPr="004B611C" w:rsidRDefault="00994A73" w:rsidP="004B611C">
      <w:pPr>
        <w:pStyle w:val="Corpodetexto"/>
      </w:pPr>
      <w:r>
        <w:t xml:space="preserve">Todas as operações </w:t>
      </w:r>
      <w:r w:rsidR="004B611C">
        <w:t>exigem que o Usuário possua um cadastro para acessar as informações.</w:t>
      </w:r>
    </w:p>
    <w:p w:rsidR="008C2B65" w:rsidRDefault="001E4072" w:rsidP="008C2B65">
      <w:pPr>
        <w:pStyle w:val="Ttulo2"/>
      </w:pPr>
      <w:r>
        <w:t>Usabilidade</w:t>
      </w:r>
    </w:p>
    <w:p w:rsidR="00BC60A0" w:rsidRPr="00BC60A0" w:rsidRDefault="00994A73" w:rsidP="00BC60A0">
      <w:pPr>
        <w:pStyle w:val="Corpodetexto"/>
      </w:pPr>
      <w:r>
        <w:t xml:space="preserve">O sistema </w:t>
      </w:r>
      <w:r w:rsidR="004B611C">
        <w:t>deve seguir as orientações de Interface de acordo com a platafo</w:t>
      </w:r>
      <w:r w:rsidR="00884800">
        <w:t>rma androide</w:t>
      </w:r>
      <w:r w:rsidR="004B611C">
        <w:t xml:space="preserve"> utilizada.</w:t>
      </w:r>
    </w:p>
    <w:p w:rsidR="008C2B65" w:rsidRDefault="001E4072" w:rsidP="008C2B65">
      <w:pPr>
        <w:pStyle w:val="Ttulo2"/>
      </w:pPr>
      <w:r>
        <w:t>Confiabilidade</w:t>
      </w:r>
    </w:p>
    <w:p w:rsidR="00767F74" w:rsidRPr="00767F74" w:rsidRDefault="00884800" w:rsidP="00767F74">
      <w:pPr>
        <w:ind w:left="720"/>
      </w:pPr>
      <w:r>
        <w:t>O funcionário, dono ou cliente</w:t>
      </w:r>
      <w:r w:rsidR="00767F74">
        <w:t xml:space="preserve"> que preencherá o documento dev</w:t>
      </w:r>
      <w:r>
        <w:t xml:space="preserve">e dispor de uma alternativa </w:t>
      </w:r>
      <w:r w:rsidR="00767F74">
        <w:t>el</w:t>
      </w:r>
      <w:r>
        <w:t>etrônica para registro do mesmo</w:t>
      </w:r>
      <w:r w:rsidR="00767F74">
        <w:t>.</w:t>
      </w:r>
    </w:p>
    <w:p w:rsidR="008C2B65" w:rsidRPr="00767F74" w:rsidRDefault="008C2B65" w:rsidP="008C2B65">
      <w:pPr>
        <w:pStyle w:val="InfoBlue"/>
      </w:pPr>
      <w:r>
        <w:t xml:space="preserve"> </w:t>
      </w:r>
    </w:p>
    <w:p w:rsidR="008C2B65" w:rsidRDefault="001E4072" w:rsidP="008C2B65">
      <w:pPr>
        <w:pStyle w:val="Ttulo2"/>
      </w:pPr>
      <w:r>
        <w:t>Desempenho</w:t>
      </w:r>
    </w:p>
    <w:p w:rsidR="00767F74" w:rsidRPr="00767F74" w:rsidRDefault="00767F74" w:rsidP="00767F74">
      <w:pPr>
        <w:ind w:left="720"/>
      </w:pPr>
      <w:r>
        <w:t>Levando em consideração que o</w:t>
      </w:r>
      <w:r w:rsidR="00884800">
        <w:t xml:space="preserve"> agendamento do cliente por via telefônica leva cerca de 20 a </w:t>
      </w:r>
      <w:r>
        <w:t>30 minutos, o preenchimento via software deve reduzir este tempo.</w:t>
      </w:r>
    </w:p>
    <w:p w:rsidR="008C2B65" w:rsidRDefault="001E4072" w:rsidP="008C2B65">
      <w:pPr>
        <w:pStyle w:val="Ttulo2"/>
      </w:pPr>
      <w:r>
        <w:t>Facilidade de Manutenção</w:t>
      </w:r>
    </w:p>
    <w:p w:rsidR="008C2B65" w:rsidRPr="00884800" w:rsidRDefault="00BC60A0" w:rsidP="008C2B65">
      <w:pPr>
        <w:pStyle w:val="Corpodetexto"/>
      </w:pPr>
      <w:r>
        <w:t>ND.</w:t>
      </w:r>
    </w:p>
    <w:p w:rsidR="008642C2" w:rsidRDefault="008C2B65" w:rsidP="008642C2">
      <w:pPr>
        <w:pStyle w:val="Ttulo1"/>
      </w:pPr>
      <w:r>
        <w:br w:type="page"/>
      </w:r>
      <w:r w:rsidR="001E4072">
        <w:lastRenderedPageBreak/>
        <w:t xml:space="preserve">Interfaces do </w:t>
      </w:r>
      <w:r w:rsidR="008642C2">
        <w:t>S</w:t>
      </w:r>
      <w:r w:rsidR="001E4072">
        <w:t>i</w:t>
      </w:r>
      <w:r w:rsidR="008642C2">
        <w:t>stem</w:t>
      </w:r>
      <w:r w:rsidR="001E4072">
        <w:t>a</w:t>
      </w:r>
      <w:r w:rsidR="008642C2">
        <w:t xml:space="preserve"> </w:t>
      </w:r>
    </w:p>
    <w:p w:rsidR="00767F74" w:rsidRPr="00767F74" w:rsidRDefault="00767F74" w:rsidP="00767F74"/>
    <w:p w:rsidR="00394B81" w:rsidRDefault="00394B81" w:rsidP="00394B81">
      <w:pPr>
        <w:pStyle w:val="Ttulo2"/>
      </w:pPr>
      <w:bookmarkStart w:id="2" w:name="_Toc492960770"/>
      <w:r>
        <w:t>Interfaces</w:t>
      </w:r>
      <w:bookmarkEnd w:id="2"/>
      <w:r w:rsidR="001E4072">
        <w:t xml:space="preserve"> com o Usuário</w:t>
      </w:r>
    </w:p>
    <w:p w:rsidR="00767F74" w:rsidRPr="00767F74" w:rsidRDefault="00767F74" w:rsidP="00767F74"/>
    <w:p w:rsidR="00394B81" w:rsidRPr="0076343A" w:rsidRDefault="001E4072" w:rsidP="00394B81">
      <w:pPr>
        <w:pStyle w:val="Ttulo3"/>
      </w:pPr>
      <w:r>
        <w:t>Apresentação</w:t>
      </w:r>
    </w:p>
    <w:p w:rsidR="00BC60A0" w:rsidRPr="00BC60A0" w:rsidRDefault="00221A7B" w:rsidP="00BC60A0">
      <w:pPr>
        <w:pStyle w:val="Corpodetexto"/>
      </w:pPr>
      <w:r>
        <w:t xml:space="preserve">Devem ser seguidas as </w:t>
      </w:r>
      <w:r w:rsidR="00370C8E">
        <w:t>orientações da plataforma Androide</w:t>
      </w:r>
      <w:r w:rsidR="00767F74">
        <w:t xml:space="preserve"> Utilizada.</w:t>
      </w:r>
    </w:p>
    <w:p w:rsidR="00394B81" w:rsidRDefault="001E4072" w:rsidP="00394B81">
      <w:pPr>
        <w:pStyle w:val="Ttulo3"/>
      </w:pPr>
      <w:r>
        <w:t>Navegação e Disposição de Elementos</w:t>
      </w:r>
    </w:p>
    <w:p w:rsidR="00767F74" w:rsidRPr="00BC60A0" w:rsidRDefault="00767F74" w:rsidP="00767F74">
      <w:pPr>
        <w:pStyle w:val="Corpodetexto"/>
      </w:pPr>
      <w:r>
        <w:t xml:space="preserve">Devem ser seguidas as orientações da plataforma </w:t>
      </w:r>
      <w:r w:rsidR="00370C8E">
        <w:t xml:space="preserve">Androide </w:t>
      </w:r>
      <w:r>
        <w:t>Utilizada.</w:t>
      </w:r>
    </w:p>
    <w:p w:rsidR="00394B81" w:rsidRDefault="001E4072" w:rsidP="00394B81">
      <w:pPr>
        <w:pStyle w:val="Ttulo3"/>
      </w:pPr>
      <w:r>
        <w:t>Consistência</w:t>
      </w:r>
    </w:p>
    <w:p w:rsidR="00BC60A0" w:rsidRDefault="00BC60A0" w:rsidP="00394B81">
      <w:pPr>
        <w:rPr>
          <w:rStyle w:val="InfoBlueChar"/>
        </w:rPr>
      </w:pPr>
      <w:r>
        <w:rPr>
          <w:rStyle w:val="InfoBlueChar"/>
        </w:rPr>
        <w:tab/>
      </w:r>
      <w:r>
        <w:t>ND.</w:t>
      </w:r>
    </w:p>
    <w:p w:rsidR="00394B81" w:rsidRDefault="001E4072" w:rsidP="00394B81">
      <w:pPr>
        <w:pStyle w:val="Ttulo3"/>
      </w:pPr>
      <w:r>
        <w:t>Personalização e Customização</w:t>
      </w:r>
    </w:p>
    <w:p w:rsidR="00BC60A0" w:rsidRPr="00BC60A0" w:rsidRDefault="00BC60A0" w:rsidP="00BC60A0">
      <w:pPr>
        <w:pStyle w:val="Corpodetexto"/>
      </w:pPr>
      <w:r>
        <w:t>ND.</w:t>
      </w:r>
    </w:p>
    <w:p w:rsidR="00394B81" w:rsidRDefault="00394B81" w:rsidP="00394B81">
      <w:pPr>
        <w:pStyle w:val="Ttulo2"/>
      </w:pPr>
      <w:bookmarkStart w:id="3" w:name="_Toc492960772"/>
      <w:r>
        <w:t>Interfaces</w:t>
      </w:r>
      <w:bookmarkEnd w:id="3"/>
      <w:r>
        <w:t xml:space="preserve"> </w:t>
      </w:r>
      <w:r w:rsidR="001E4072">
        <w:t>com Sistemas e Dispositivos Externos</w:t>
      </w:r>
    </w:p>
    <w:p w:rsidR="00BC60A0" w:rsidRPr="00BC60A0" w:rsidRDefault="00767F74" w:rsidP="00BC60A0">
      <w:pPr>
        <w:pStyle w:val="Corpodetexto"/>
      </w:pPr>
      <w:r>
        <w:t xml:space="preserve">A integração com outros sistemas tais quais </w:t>
      </w:r>
      <w:proofErr w:type="spellStart"/>
      <w:proofErr w:type="gramStart"/>
      <w:r w:rsidR="00A27581">
        <w:t>PaySeguro</w:t>
      </w:r>
      <w:proofErr w:type="spellEnd"/>
      <w:proofErr w:type="gramEnd"/>
      <w:r>
        <w:t xml:space="preserve"> e outros sistemas de </w:t>
      </w:r>
      <w:r w:rsidR="00A27581">
        <w:t xml:space="preserve">pagamento devem ser avaliadas. </w:t>
      </w:r>
    </w:p>
    <w:p w:rsidR="00394B81" w:rsidRDefault="00394B81" w:rsidP="00394B81">
      <w:pPr>
        <w:pStyle w:val="Ttulo3"/>
      </w:pPr>
      <w:r>
        <w:t>Interfaces</w:t>
      </w:r>
      <w:r w:rsidR="001E4072">
        <w:t xml:space="preserve"> em Software</w:t>
      </w:r>
    </w:p>
    <w:p w:rsidR="00BC60A0" w:rsidRPr="00BC60A0" w:rsidRDefault="00BC60A0" w:rsidP="00BC60A0">
      <w:pPr>
        <w:pStyle w:val="Corpodetexto"/>
      </w:pPr>
      <w:r>
        <w:t>ND.</w:t>
      </w:r>
    </w:p>
    <w:p w:rsidR="00394B81" w:rsidRDefault="001E4072" w:rsidP="00394B81">
      <w:pPr>
        <w:pStyle w:val="Ttulo3"/>
      </w:pPr>
      <w:bookmarkStart w:id="4" w:name="_Toc492960771"/>
      <w:r>
        <w:t xml:space="preserve">Interfaces em </w:t>
      </w:r>
      <w:r w:rsidR="00394B81">
        <w:t>Hardware</w:t>
      </w:r>
      <w:bookmarkEnd w:id="4"/>
    </w:p>
    <w:p w:rsidR="00BC60A0" w:rsidRPr="00BC60A0" w:rsidRDefault="00BC60A0" w:rsidP="00BC60A0">
      <w:pPr>
        <w:pStyle w:val="Corpodetexto"/>
      </w:pPr>
      <w:r>
        <w:t>ND.</w:t>
      </w:r>
    </w:p>
    <w:p w:rsidR="00394B81" w:rsidRDefault="001E4072" w:rsidP="00394B81">
      <w:pPr>
        <w:pStyle w:val="Ttulo3"/>
      </w:pPr>
      <w:bookmarkStart w:id="5" w:name="_Toc492960773"/>
      <w:r>
        <w:t xml:space="preserve">Interfaces de </w:t>
      </w:r>
      <w:r w:rsidR="00394B81">
        <w:t>Comunica</w:t>
      </w:r>
      <w:bookmarkEnd w:id="5"/>
      <w:r>
        <w:t>ção</w:t>
      </w:r>
    </w:p>
    <w:p w:rsidR="00BC60A0" w:rsidRPr="00BC60A0" w:rsidRDefault="00BC60A0" w:rsidP="00BC60A0">
      <w:pPr>
        <w:ind w:firstLine="720"/>
        <w:sectPr w:rsidR="00BC60A0" w:rsidRPr="00BC60A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  <w:r>
        <w:t>ND.</w:t>
      </w:r>
    </w:p>
    <w:p w:rsidR="008645FB" w:rsidRDefault="00D9794D" w:rsidP="008645FB">
      <w:pPr>
        <w:pStyle w:val="Ttulo1"/>
      </w:pPr>
      <w:r>
        <w:lastRenderedPageBreak/>
        <w:t>Regras de Negócio</w:t>
      </w:r>
    </w:p>
    <w:p w:rsidR="00767F74" w:rsidRPr="00767F74" w:rsidRDefault="00767F74" w:rsidP="00767F74"/>
    <w:p w:rsidR="008645FB" w:rsidRDefault="008645FB" w:rsidP="008645FB">
      <w:pPr>
        <w:pStyle w:val="Ttulo2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8645FB" w:rsidRDefault="008645FB" w:rsidP="008645FB">
      <w:pPr>
        <w:pStyle w:val="Ttulo3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ID&gt;</w:t>
      </w:r>
    </w:p>
    <w:p w:rsidR="00767F74" w:rsidRPr="00767F74" w:rsidRDefault="00767F74" w:rsidP="00767F74">
      <w:pPr>
        <w:ind w:firstLine="720"/>
      </w:pPr>
      <w:r>
        <w:t>ND.</w:t>
      </w:r>
    </w:p>
    <w:p w:rsidR="00D95381" w:rsidRDefault="00873951" w:rsidP="00D95381">
      <w:pPr>
        <w:pStyle w:val="Ttulo1"/>
      </w:pPr>
      <w:bookmarkStart w:id="6" w:name="_Toc492960765"/>
      <w:r>
        <w:t xml:space="preserve">Restrições sobre o </w:t>
      </w:r>
      <w:r w:rsidR="00846F25">
        <w:t>S</w:t>
      </w:r>
      <w:r>
        <w:t>i</w:t>
      </w:r>
      <w:r w:rsidR="00846F25">
        <w:t>stem</w:t>
      </w:r>
      <w:bookmarkEnd w:id="6"/>
      <w:r>
        <w:t>a</w:t>
      </w:r>
    </w:p>
    <w:p w:rsidR="00767F74" w:rsidRPr="00767F74" w:rsidRDefault="00767F74" w:rsidP="00767F74">
      <w:pPr>
        <w:ind w:left="720"/>
      </w:pPr>
      <w:r>
        <w:t>ND.</w:t>
      </w:r>
    </w:p>
    <w:p w:rsidR="001229FF" w:rsidRDefault="00873951" w:rsidP="005A7A45">
      <w:pPr>
        <w:pStyle w:val="Ttulo1"/>
      </w:pPr>
      <w:r>
        <w:t xml:space="preserve">Conformidades do </w:t>
      </w:r>
      <w:r w:rsidR="00846F25">
        <w:t>S</w:t>
      </w:r>
      <w:r>
        <w:t>i</w:t>
      </w:r>
      <w:r w:rsidR="00846F25">
        <w:t>stem</w:t>
      </w:r>
      <w:r>
        <w:t>a</w:t>
      </w:r>
    </w:p>
    <w:p w:rsidR="001229FF" w:rsidRDefault="00873951" w:rsidP="001229FF">
      <w:pPr>
        <w:pStyle w:val="Ttulo2"/>
      </w:pPr>
      <w:bookmarkStart w:id="7" w:name="_Toc492960774"/>
      <w:r>
        <w:t>Licenciamento</w:t>
      </w:r>
      <w:bookmarkEnd w:id="7"/>
    </w:p>
    <w:p w:rsidR="00BC60A0" w:rsidRPr="00BC60A0" w:rsidRDefault="00BC60A0" w:rsidP="00BC60A0">
      <w:pPr>
        <w:pStyle w:val="Corpodetexto"/>
      </w:pPr>
      <w:r>
        <w:t>ND.</w:t>
      </w:r>
    </w:p>
    <w:p w:rsidR="001229FF" w:rsidRDefault="00873951" w:rsidP="001229FF">
      <w:pPr>
        <w:pStyle w:val="Ttulo2"/>
      </w:pPr>
      <w:bookmarkStart w:id="8" w:name="_Toc492960775"/>
      <w:r>
        <w:t>Observações Jurídicas e de Direitos Autorais</w:t>
      </w:r>
      <w:bookmarkEnd w:id="8"/>
    </w:p>
    <w:p w:rsidR="00BC60A0" w:rsidRPr="00BC60A0" w:rsidRDefault="00BC60A0" w:rsidP="00BC60A0">
      <w:pPr>
        <w:pStyle w:val="Corpodetexto"/>
      </w:pPr>
      <w:r>
        <w:t>ND.</w:t>
      </w:r>
    </w:p>
    <w:p w:rsidR="001229FF" w:rsidRDefault="00873951" w:rsidP="001229FF">
      <w:pPr>
        <w:pStyle w:val="Ttulo2"/>
      </w:pPr>
      <w:bookmarkStart w:id="9" w:name="_Toc492960776"/>
      <w:r>
        <w:t>Normas Aplicáveis</w:t>
      </w:r>
      <w:bookmarkEnd w:id="9"/>
    </w:p>
    <w:p w:rsidR="00BC60A0" w:rsidRPr="004932CB" w:rsidRDefault="00BC60A0" w:rsidP="00BC60A0">
      <w:pPr>
        <w:pStyle w:val="Corpodetexto"/>
      </w:pPr>
      <w:r>
        <w:t>ND.</w:t>
      </w:r>
      <w:bookmarkStart w:id="10" w:name="_GoBack"/>
      <w:bookmarkEnd w:id="10"/>
    </w:p>
    <w:p w:rsidR="000F6699" w:rsidRDefault="00873951" w:rsidP="000F6699">
      <w:pPr>
        <w:pStyle w:val="Ttulo1"/>
      </w:pPr>
      <w:r>
        <w:t>Documentação do Sistema</w:t>
      </w:r>
    </w:p>
    <w:p w:rsidR="006259DD" w:rsidRPr="006259DD" w:rsidRDefault="00BC60A0" w:rsidP="00BC60A0">
      <w:pPr>
        <w:ind w:firstLine="720"/>
      </w:pPr>
      <w:r>
        <w:t>ND.</w:t>
      </w:r>
    </w:p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1BD" w:rsidRDefault="007641BD">
      <w:r>
        <w:separator/>
      </w:r>
    </w:p>
  </w:endnote>
  <w:endnote w:type="continuationSeparator" w:id="0">
    <w:p w:rsidR="007641BD" w:rsidRDefault="0076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F67A93">
          <w:pPr>
            <w:ind w:right="360"/>
          </w:pPr>
          <w:r>
            <w:t>Confiden</w:t>
          </w:r>
          <w:r w:rsidR="00F67A93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4B611C">
          <w:pPr>
            <w:jc w:val="center"/>
          </w:pPr>
          <w:r>
            <w:sym w:font="Symbol" w:char="F0D3"/>
          </w:r>
          <w:r w:rsidR="004B611C">
            <w:t>FSPOA,</w:t>
          </w:r>
          <w:r w:rsidR="00F67A93"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480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F67A93">
          <w:pPr>
            <w:jc w:val="right"/>
          </w:pPr>
          <w:r>
            <w:t>P</w:t>
          </w:r>
          <w:r w:rsidR="00F67A93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932C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1BD" w:rsidRDefault="007641BD">
      <w:r>
        <w:separator/>
      </w:r>
    </w:p>
  </w:footnote>
  <w:footnote w:type="continuationSeparator" w:id="0">
    <w:p w:rsidR="007641BD" w:rsidRDefault="00764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884800" w:rsidP="00F03735">
          <w:r>
            <w:rPr>
              <w:b/>
            </w:rPr>
            <w:t>Medicina e Estética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F03735">
          <w:r>
            <w:t>Especificação de Requisitos de Sistema</w:t>
          </w:r>
        </w:p>
      </w:tc>
      <w:tc>
        <w:tcPr>
          <w:tcW w:w="3179" w:type="dxa"/>
        </w:tcPr>
        <w:p w:rsidR="000B78E6" w:rsidRDefault="000B78E6" w:rsidP="00884800">
          <w:r>
            <w:t xml:space="preserve">  Dat</w:t>
          </w:r>
          <w:r w:rsidR="00F03735">
            <w:t>a</w:t>
          </w:r>
          <w:r>
            <w:t xml:space="preserve">: </w:t>
          </w:r>
          <w:r w:rsidR="004B611C">
            <w:t>3</w:t>
          </w:r>
          <w:r w:rsidR="00884800">
            <w:t>1</w:t>
          </w:r>
          <w:r w:rsidR="00F03735">
            <w:t>/</w:t>
          </w:r>
          <w:r w:rsidR="00884800">
            <w:t>Mai</w:t>
          </w:r>
          <w:r w:rsidR="00F03735">
            <w:t>/201</w:t>
          </w:r>
          <w:r w:rsidR="004B611C">
            <w:t>6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9.25pt;height:27.75pt" o:bullet="t">
        <v:imagedata r:id="rId1" o:title="clip_image001"/>
      </v:shape>
    </w:pict>
  </w:numPicBullet>
  <w:numPicBullet w:numPicBulletId="1">
    <w:pict>
      <v:shape id="_x0000_i1043" type="#_x0000_t75" style="width:30.75pt;height:29.2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08"/>
    <w:rsid w:val="00031E3F"/>
    <w:rsid w:val="000338E5"/>
    <w:rsid w:val="00050D1B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4072"/>
    <w:rsid w:val="001E7544"/>
    <w:rsid w:val="001F38B0"/>
    <w:rsid w:val="002017BA"/>
    <w:rsid w:val="002158CF"/>
    <w:rsid w:val="00217EEE"/>
    <w:rsid w:val="00221A7B"/>
    <w:rsid w:val="00226E98"/>
    <w:rsid w:val="00227A40"/>
    <w:rsid w:val="00250FEE"/>
    <w:rsid w:val="00251220"/>
    <w:rsid w:val="00262FA3"/>
    <w:rsid w:val="00280E40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0C8E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E6B"/>
    <w:rsid w:val="00437FA8"/>
    <w:rsid w:val="0044461D"/>
    <w:rsid w:val="00455F93"/>
    <w:rsid w:val="0046289B"/>
    <w:rsid w:val="004655EB"/>
    <w:rsid w:val="00473D1E"/>
    <w:rsid w:val="00477CDD"/>
    <w:rsid w:val="004854C4"/>
    <w:rsid w:val="004932CB"/>
    <w:rsid w:val="004A2B0A"/>
    <w:rsid w:val="004A745B"/>
    <w:rsid w:val="004B4844"/>
    <w:rsid w:val="004B611C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5E81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41BD"/>
    <w:rsid w:val="00767342"/>
    <w:rsid w:val="00767F74"/>
    <w:rsid w:val="00772965"/>
    <w:rsid w:val="00783725"/>
    <w:rsid w:val="0078772E"/>
    <w:rsid w:val="00790503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2808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3951"/>
    <w:rsid w:val="00884800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239A"/>
    <w:rsid w:val="00965987"/>
    <w:rsid w:val="00980FF9"/>
    <w:rsid w:val="00994A73"/>
    <w:rsid w:val="0099502F"/>
    <w:rsid w:val="009A7FDE"/>
    <w:rsid w:val="009B035A"/>
    <w:rsid w:val="009B555D"/>
    <w:rsid w:val="009B65C4"/>
    <w:rsid w:val="009C702F"/>
    <w:rsid w:val="009E2AF9"/>
    <w:rsid w:val="009E51D5"/>
    <w:rsid w:val="009F17F0"/>
    <w:rsid w:val="009F2C36"/>
    <w:rsid w:val="00A1078D"/>
    <w:rsid w:val="00A27581"/>
    <w:rsid w:val="00A3004D"/>
    <w:rsid w:val="00A3377A"/>
    <w:rsid w:val="00A6037D"/>
    <w:rsid w:val="00A8270B"/>
    <w:rsid w:val="00A82B06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C60A0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E5878"/>
    <w:rsid w:val="00CF5FC6"/>
    <w:rsid w:val="00D32DAD"/>
    <w:rsid w:val="00D40870"/>
    <w:rsid w:val="00D66D4F"/>
    <w:rsid w:val="00D67412"/>
    <w:rsid w:val="00D67D10"/>
    <w:rsid w:val="00D76EDA"/>
    <w:rsid w:val="00D95381"/>
    <w:rsid w:val="00D9794D"/>
    <w:rsid w:val="00DA37CB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3E99"/>
    <w:rsid w:val="00F03735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67A93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7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050D1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80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BC60A0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7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050D1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80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BC60A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l\Deskto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A330C6D-7AEB-4847-8155-08AD8864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3</TotalTime>
  <Pages>3</Pages>
  <Words>252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mamangan</dc:creator>
  <cp:lastModifiedBy>Helem</cp:lastModifiedBy>
  <cp:revision>5</cp:revision>
  <cp:lastPrinted>2001-03-15T17:26:00Z</cp:lastPrinted>
  <dcterms:created xsi:type="dcterms:W3CDTF">2016-07-07T23:58:00Z</dcterms:created>
  <dcterms:modified xsi:type="dcterms:W3CDTF">2016-07-08T00:00:00Z</dcterms:modified>
</cp:coreProperties>
</file>